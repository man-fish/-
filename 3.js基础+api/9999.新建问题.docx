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定时器的练习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这几天学的复习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我的游戏的问题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网页遮罩层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Onclick事件和整个方法的执行顺序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11F33"/>
    <w:rsid w:val="47E11F3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2018-11-22T13:24:00Z</dcterms:created>
  <dc:creator>DELL</dc:creator>
  <cp:lastModifiedBy>DELL</cp:lastModifiedBy>
  <dcterms:modified xsi:type="dcterms:W3CDTF">2018-11-22T13:26:22Z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