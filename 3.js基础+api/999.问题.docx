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单双引号的区别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alert等等后面元素的写法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加图层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 li li ul嵌套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For勋环作用域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9629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7293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84391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这个问题方法有点问题吗，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290320"/>
            <wp:effectExtent l="0" t="0" r="190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我要看:字符串方法和生成元素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EC48"/>
    <w:multiLevelType w:val="singleLevel"/>
    <w:tmpl w:val="1D0AEC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43177"/>
    <w:rsid w:val="0CDF1796"/>
    <w:rsid w:val="19C43177"/>
    <w:rsid w:val="1C6C10EE"/>
    <w:rsid w:val="49D76FDA"/>
    <w:rsid w:val="56AF766F"/>
    <w:rsid w:val="60192177"/>
    <w:rsid w:val="6BEB31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2018-10-27T01:54:00Z</dcterms:created>
  <dc:creator>一枝鱼</dc:creator>
  <cp:lastModifiedBy>一枝鱼</cp:lastModifiedBy>
  <dcterms:modified xsi:type="dcterms:W3CDTF">2018-11-24T05:14:03Z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