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Css选择器状态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格式（ ：状态名）</w:t>
      </w:r>
    </w:p>
    <w:p>
      <w:bookmarkStart w:id="0" w:name="_GoBack"/>
      <w:r>
        <w:drawing>
          <wp:inline distT="0" distB="0" distL="114300" distR="114300">
            <wp:extent cx="5037455" cy="485457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485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B069D"/>
    <w:rsid w:val="4DBB069D"/>
    <w:rsid w:val="6D535020"/>
    <w:rsid w:val="6DC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2018-10-10T10:04:00Z</dcterms:created>
  <dc:creator>一枝鱼</dc:creator>
  <cp:lastModifiedBy>一枝鱼</cp:lastModifiedBy>
  <dcterms:modified xsi:type="dcterms:W3CDTF">2018-10-10T14:36:39Z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