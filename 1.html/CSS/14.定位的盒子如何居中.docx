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定位的盒子如何居中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Margin：0 auto；只针对文档流的盒子，对于托标的盒子毫无效果（子绝父相）。</w:t>
      </w:r>
    </w:p>
    <w:p>
      <w:r>
        <w:drawing>
          <wp:inline distT="0" distB="0" distL="114300" distR="114300">
            <wp:extent cx="4111625" cy="466407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466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先将子盒子放在底部移动屏幕的50%再用margin把盒子移回自己的一班。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1637030"/>
            <wp:effectExtent l="0" t="0" r="1143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26511"/>
    <w:rsid w:val="20E2651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2018-10-13T06:02:00Z</dcterms:created>
  <dc:creator>一枝鱼</dc:creator>
  <cp:lastModifiedBy>一枝鱼</cp:lastModifiedBy>
  <dcterms:modified xsi:type="dcterms:W3CDTF">2018-10-13T06:31:04Z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