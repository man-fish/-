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Overflow属性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裁剪掉盒子溢出的的部分。可以被赋予四种属性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默认属性visiable；一处的部分在外部显示。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就是没变化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Hidden属性：一处的部分会被剪掉。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</w:t>
      </w:r>
      <w:bookmarkStart w:id="0" w:name="_GoBack"/>
      <w:r>
        <w:drawing>
          <wp:inline distT="0" distB="0" distL="114300" distR="114300">
            <wp:extent cx="2235835" cy="218059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669540" cy="9296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3.scroll自动生成滚动轮（溢不溢出搜会生成和滚动条）</w:t>
      </w:r>
    </w:p>
    <w:p>
      <w:r>
        <w:drawing>
          <wp:inline distT="0" distB="0" distL="114300" distR="114300">
            <wp:extent cx="2590165" cy="12115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3340" cy="253873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4.auto显示效果和scroll一样但是不溢出就不会显示滚动条。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7A08A"/>
    <w:multiLevelType w:val="singleLevel"/>
    <w:tmpl w:val="F237A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912E8"/>
    <w:rsid w:val="4F9912E8"/>
    <w:rsid w:val="6CB31E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2018-10-12T14:40:00Z</dcterms:created>
  <dc:creator>一枝鱼</dc:creator>
  <cp:lastModifiedBy>一枝鱼</cp:lastModifiedBy>
  <dcterms:modified xsi:type="dcterms:W3CDTF">2018-10-13T11:26:15Z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