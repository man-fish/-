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标签包含规范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Div里可以包含所有标签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p不能包含div和h段落标签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H1可以包含p，div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行内元素可以包含行内元素。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行内元素不要包含块元素（块元素独占一行。）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761578"/>
    <w:multiLevelType w:val="singleLevel"/>
    <w:tmpl w:val="D77615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C213A"/>
    <w:rsid w:val="6D535020"/>
    <w:rsid w:val="70CC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2018-10-13T06:31:00Z</dcterms:created>
  <dc:creator>一枝鱼</dc:creator>
  <cp:lastModifiedBy>一枝鱼</cp:lastModifiedBy>
  <dcterms:modified xsi:type="dcterms:W3CDTF">2018-10-13T07:06:16Z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