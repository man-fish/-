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表格合并（边界属性）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93268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border的一种属性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Border-collapse=“collapse”（合并）可以达到细线的效果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Border： 0 none；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没边界</w:t>
      </w:r>
      <w:bookmarkStart w:id="0" w:name="_GoBack"/>
      <w:bookmarkEnd w:id="0"/>
    </w:p>
    <w:p/>
    <w:p/>
    <w:p/>
    <w:p/>
    <w:p/>
    <w:p/>
    <w:p/>
    <w:p/>
    <w:p/>
    <w:p/>
    <w:p>
      <w:r>
        <w:drawing>
          <wp:inline distT="0" distB="0" distL="114300" distR="114300">
            <wp:extent cx="5269865" cy="27616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这是运用collapse的效果，</w:t>
      </w:r>
    </w:p>
    <w:p>
      <w:r>
        <w:drawing>
          <wp:inline distT="0" distB="0" distL="114300" distR="114300">
            <wp:extent cx="5273040" cy="5092065"/>
            <wp:effectExtent l="0" t="0" r="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7091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这是cellspacing的效果。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13FA7"/>
    <w:rsid w:val="4EB61DBC"/>
    <w:rsid w:val="6D535020"/>
    <w:rsid w:val="778374CE"/>
    <w:rsid w:val="7791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2018-10-10T14:48:00Z</dcterms:created>
  <dc:creator>一枝鱼</dc:creator>
  <cp:lastModifiedBy>一枝鱼</cp:lastModifiedBy>
  <dcterms:modified xsi:type="dcterms:W3CDTF">2018-10-11T14:15:02Z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