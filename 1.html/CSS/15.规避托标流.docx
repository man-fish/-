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规避托标流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尽量使用文档流。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标准流解决不了用浮动。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浮动解决不了用定位。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Margin标签的作用就尤为重要</w:t>
      </w:r>
    </w:p>
    <w:p>
      <w:pPr>
        <w:numPr>
          <w:ilvl w:val="0"/>
          <w:numId w:val="2"/>
        </w:numPr>
        <w:ind w:left="420" w:leftChars="0" w:hanging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不足：margin只对非浮动标签有效果。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Margin：left auto；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让子盒子一直从左往右走一直到边界。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Margin：right auto；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让子盒子一直从右往左走一直到边界。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Margin: 0 auto;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一边向左挤一边向右挤就到中间了。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行内块元素与文字的垂直居中对齐</w:t>
      </w:r>
    </w:p>
    <w:p>
      <w:pPr>
        <w:numPr>
          <w:ilvl w:val="0"/>
          <w:numId w:val="1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Vertical-align：middle|top|bottom；。                      </w:t>
      </w:r>
      <w:bookmarkStart w:id="0" w:name="_GoBack"/>
      <w:bookmarkEnd w:id="0"/>
    </w:p>
    <w:p>
      <w:pPr>
        <w:pStyle w:val="2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制造文字环绕效果？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E052AB1"/>
    <w:multiLevelType w:val="singleLevel"/>
    <w:tmpl w:val="8E052AB1"/>
    <w:lvl w:ilvl="0" w:tentative="0">
      <w:start w:val="1"/>
      <w:numFmt w:val="bullet"/>
      <w:lvlText w:val="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ABE38625"/>
    <w:multiLevelType w:val="singleLevel"/>
    <w:tmpl w:val="ABE38625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D3511F4"/>
    <w:rsid w:val="5D3511F4"/>
    <w:rsid w:val="67CE78FD"/>
    <w:rsid w:val="6D5350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2018-10-13T07:15:00Z</dcterms:created>
  <dc:creator>一枝鱼</dc:creator>
  <cp:lastModifiedBy>一枝鱼</cp:lastModifiedBy>
  <dcterms:modified xsi:type="dcterms:W3CDTF">2018-10-13T09:41:56Z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